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410" w:type="pct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3"/>
        <w:gridCol w:w="445"/>
        <w:gridCol w:w="13006"/>
      </w:tblGrid>
      <w:tr w:rsidR="00902C74" w:rsidRPr="00434416" w:rsidTr="00853B50">
        <w:trPr>
          <w:trHeight w:hRule="exact" w:val="68"/>
          <w:jc w:val="right"/>
        </w:trPr>
        <w:tc>
          <w:tcPr>
            <w:tcW w:w="2088" w:type="dxa"/>
            <w:vAlign w:val="bottom"/>
          </w:tcPr>
          <w:p w:rsidR="00902C74" w:rsidRPr="00434416" w:rsidRDefault="001E633E" w:rsidP="00902C74">
            <w:pPr>
              <w:pStyle w:val="Date"/>
              <w:rPr>
                <w:lang w:val="fr-FR"/>
              </w:rPr>
            </w:pPr>
            <w:sdt>
              <w:sdtPr>
                <w:rPr>
                  <w:lang w:val="fr-FR"/>
                </w:rPr>
                <w:alias w:val="Date"/>
                <w:tag w:val=""/>
                <w:id w:val="1592654403"/>
                <w:placeholder>
                  <w:docPart w:val="97D92DB9408642F1A32351D031D6A198"/>
                </w:placeholder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902C74" w:rsidRPr="00434416">
                  <w:rPr>
                    <w:lang w:val="fr-FR"/>
                  </w:rPr>
                  <w:t>[Date]</w:t>
                </w:r>
              </w:sdtContent>
            </w:sdt>
          </w:p>
        </w:tc>
        <w:tc>
          <w:tcPr>
            <w:tcW w:w="288" w:type="dxa"/>
            <w:vAlign w:val="bottom"/>
          </w:tcPr>
          <w:p w:rsidR="00902C74" w:rsidRPr="00434416" w:rsidRDefault="00902C74" w:rsidP="00902C74">
            <w:pPr>
              <w:rPr>
                <w:lang w:val="fr-FR"/>
              </w:rPr>
            </w:pPr>
          </w:p>
        </w:tc>
        <w:tc>
          <w:tcPr>
            <w:tcW w:w="8424" w:type="dxa"/>
            <w:vAlign w:val="bottom"/>
          </w:tcPr>
          <w:p w:rsidR="00902C74" w:rsidRPr="00434416" w:rsidRDefault="001E633E" w:rsidP="00902C74">
            <w:pPr>
              <w:pStyle w:val="Titre"/>
              <w:rPr>
                <w:lang w:val="fr-FR"/>
              </w:rPr>
            </w:pPr>
            <w:sdt>
              <w:sdtPr>
                <w:rPr>
                  <w:lang w:val="fr-FR"/>
                </w:rPr>
                <w:alias w:val="Titre"/>
                <w:tag w:val=""/>
                <w:id w:val="21604194"/>
                <w:placeholder>
                  <w:docPart w:val="92F11822B2694332BF8361D6A20A6EC4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902C74" w:rsidRPr="00434416">
                  <w:rPr>
                    <w:lang w:val="fr-FR"/>
                  </w:rPr>
                  <w:t>Mémo</w:t>
                </w:r>
              </w:sdtContent>
            </w:sdt>
          </w:p>
        </w:tc>
      </w:tr>
      <w:tr w:rsidR="00E25B04" w:rsidRPr="00434416" w:rsidTr="004D7B78">
        <w:trPr>
          <w:trHeight w:hRule="exact" w:val="80"/>
          <w:jc w:val="right"/>
        </w:trPr>
        <w:tc>
          <w:tcPr>
            <w:tcW w:w="2088" w:type="dxa"/>
            <w:shd w:val="clear" w:color="auto" w:fill="000000" w:themeFill="text1"/>
          </w:tcPr>
          <w:p w:rsidR="00E25B04" w:rsidRPr="00434416" w:rsidRDefault="00E25B04">
            <w:pPr>
              <w:rPr>
                <w:lang w:val="fr-FR"/>
              </w:rPr>
            </w:pPr>
          </w:p>
        </w:tc>
        <w:tc>
          <w:tcPr>
            <w:tcW w:w="288" w:type="dxa"/>
          </w:tcPr>
          <w:p w:rsidR="00E25B04" w:rsidRPr="00434416" w:rsidRDefault="00E25B04">
            <w:pPr>
              <w:rPr>
                <w:lang w:val="fr-FR"/>
              </w:rPr>
            </w:pPr>
          </w:p>
        </w:tc>
        <w:tc>
          <w:tcPr>
            <w:tcW w:w="8424" w:type="dxa"/>
            <w:shd w:val="clear" w:color="auto" w:fill="000000" w:themeFill="text1"/>
          </w:tcPr>
          <w:p w:rsidR="00E25B04" w:rsidRPr="00434416" w:rsidRDefault="00E25B04">
            <w:pPr>
              <w:rPr>
                <w:lang w:val="fr-FR"/>
              </w:rPr>
            </w:pPr>
          </w:p>
        </w:tc>
      </w:tr>
    </w:tbl>
    <w:p w:rsidR="00853B50" w:rsidRDefault="00853B50" w:rsidP="00853B50">
      <w:pPr>
        <w:pStyle w:val="en-ttedepage"/>
        <w:spacing w:before="0" w:after="0"/>
        <w:rPr>
          <w:rFonts w:ascii="Arial" w:hAnsi="Arial"/>
          <w:color w:val="404040"/>
          <w:lang w:val="fr-FR"/>
        </w:rPr>
      </w:pPr>
    </w:p>
    <w:p w:rsidR="00853B50" w:rsidRDefault="00853B50" w:rsidP="00853B50">
      <w:pPr>
        <w:pStyle w:val="en-ttedepage"/>
        <w:spacing w:before="0" w:after="0"/>
        <w:rPr>
          <w:rFonts w:ascii="Arial" w:hAnsi="Arial"/>
          <w:color w:val="404040"/>
          <w:lang w:val="fr-FR"/>
        </w:rPr>
      </w:pPr>
    </w:p>
    <w:p w:rsidR="00E25B04" w:rsidRDefault="00312D31" w:rsidP="00853B50">
      <w:pPr>
        <w:pStyle w:val="en-ttedepage"/>
        <w:spacing w:before="0" w:after="0"/>
        <w:rPr>
          <w:rFonts w:ascii="Arial" w:hAnsi="Arial"/>
          <w:color w:val="404040"/>
          <w:lang w:val="fr-FR"/>
        </w:rPr>
      </w:pPr>
      <w:r>
        <w:rPr>
          <w:rFonts w:ascii="Arial" w:hAnsi="Arial"/>
          <w:color w:val="404040"/>
          <w:lang w:val="fr-FR"/>
        </w:rPr>
        <w:t>Modélisation logique</w:t>
      </w:r>
      <w:r w:rsidR="00853B50">
        <w:rPr>
          <w:rFonts w:ascii="Arial" w:hAnsi="Arial"/>
          <w:color w:val="404040"/>
          <w:lang w:val="fr-FR"/>
        </w:rPr>
        <w:t xml:space="preserve"> des données :</w:t>
      </w:r>
    </w:p>
    <w:p w:rsidR="00853B50" w:rsidRDefault="00853B50" w:rsidP="00853B50">
      <w:pPr>
        <w:pStyle w:val="en-ttedepage"/>
        <w:spacing w:before="0" w:after="0"/>
        <w:rPr>
          <w:rFonts w:ascii="Arial" w:hAnsi="Arial"/>
          <w:color w:val="404040"/>
          <w:lang w:val="fr-FR"/>
        </w:rPr>
      </w:pPr>
    </w:p>
    <w:p w:rsidR="00E25B04" w:rsidRPr="004D7B78" w:rsidRDefault="00312D31" w:rsidP="00312D31">
      <w:pPr>
        <w:pStyle w:val="en-ttedepage"/>
        <w:spacing w:before="0"/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8258810" cy="3865245"/>
            <wp:effectExtent l="0" t="0" r="8890" b="1905"/>
            <wp:docPr id="294" name="Imag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QuickMind ML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5B04" w:rsidRPr="004D7B78" w:rsidSect="00853B50">
      <w:headerReference w:type="default" r:id="rId9"/>
      <w:footerReference w:type="default" r:id="rId10"/>
      <w:headerReference w:type="first" r:id="rId11"/>
      <w:footerReference w:type="first" r:id="rId12"/>
      <w:pgSz w:w="15840" w:h="12240" w:orient="landscape" w:code="1"/>
      <w:pgMar w:top="1417" w:right="1417" w:bottom="1417" w:left="1417" w:header="1080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33E" w:rsidRDefault="001E633E">
      <w:pPr>
        <w:spacing w:after="0" w:line="240" w:lineRule="auto"/>
      </w:pPr>
      <w:r>
        <w:separator/>
      </w:r>
    </w:p>
    <w:p w:rsidR="001E633E" w:rsidRDefault="001E633E"/>
  </w:endnote>
  <w:endnote w:type="continuationSeparator" w:id="0">
    <w:p w:rsidR="001E633E" w:rsidRDefault="001E633E">
      <w:pPr>
        <w:spacing w:after="0" w:line="240" w:lineRule="auto"/>
      </w:pPr>
      <w:r>
        <w:continuationSeparator/>
      </w:r>
    </w:p>
    <w:p w:rsidR="001E633E" w:rsidRDefault="001E63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6674"/>
    </w:tblGrid>
    <w:tr w:rsidR="00902C74">
      <w:trPr>
        <w:trHeight w:hRule="exact" w:val="86"/>
        <w:jc w:val="right"/>
      </w:trPr>
      <w:tc>
        <w:tcPr>
          <w:tcW w:w="10800" w:type="dxa"/>
          <w:shd w:val="clear" w:color="auto" w:fill="000000" w:themeFill="text1"/>
        </w:tcPr>
        <w:p w:rsidR="00902C74" w:rsidRDefault="00902C74">
          <w:pPr>
            <w:pStyle w:val="Pieddepage"/>
            <w:rPr>
              <w:sz w:val="10"/>
              <w:szCs w:val="10"/>
            </w:rPr>
          </w:pPr>
        </w:p>
      </w:tc>
    </w:tr>
  </w:tbl>
  <w:p w:rsidR="00902C74" w:rsidRDefault="00902C7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0" w:type="pct"/>
      <w:tblInd w:w="-1417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2133"/>
      <w:gridCol w:w="415"/>
      <w:gridCol w:w="3007"/>
    </w:tblGrid>
    <w:tr w:rsidR="004D7B78" w:rsidRPr="00AD6961" w:rsidTr="00853B50">
      <w:trPr>
        <w:trHeight w:val="1646"/>
      </w:trPr>
      <w:tc>
        <w:tcPr>
          <w:tcW w:w="12134" w:type="dxa"/>
        </w:tcPr>
        <w:p w:rsidR="00853B50" w:rsidRPr="00853B50" w:rsidRDefault="00853B50" w:rsidP="00853B50">
          <w:pPr>
            <w:pStyle w:val="Organisation"/>
            <w:jc w:val="center"/>
            <w:rPr>
              <w:lang w:val="en-GB"/>
            </w:rPr>
          </w:pPr>
          <w:r w:rsidRPr="00853B50">
            <w:rPr>
              <w:lang w:val="en-GB"/>
            </w:rPr>
            <w:t>QuickMind Team</w:t>
          </w:r>
        </w:p>
        <w:tbl>
          <w:tblPr>
            <w:tblW w:w="4999" w:type="pct"/>
            <w:tblBorders>
              <w:top w:val="single" w:sz="8" w:space="0" w:color="000000" w:themeColor="text1"/>
            </w:tblBorders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4083"/>
            <w:gridCol w:w="4018"/>
            <w:gridCol w:w="4030"/>
          </w:tblGrid>
          <w:tr w:rsidR="00853B50" w:rsidRPr="00CC0774" w:rsidTr="00853B50">
            <w:trPr>
              <w:trHeight w:hRule="exact" w:val="264"/>
            </w:trPr>
            <w:tc>
              <w:tcPr>
                <w:tcW w:w="1683" w:type="pct"/>
              </w:tcPr>
              <w:p w:rsidR="00853B50" w:rsidRPr="00853B50" w:rsidRDefault="00853B50" w:rsidP="00853B50">
                <w:pPr>
                  <w:jc w:val="center"/>
                  <w:rPr>
                    <w:lang w:val="en-GB"/>
                  </w:rPr>
                </w:pPr>
              </w:p>
            </w:tc>
            <w:tc>
              <w:tcPr>
                <w:tcW w:w="1656" w:type="pct"/>
              </w:tcPr>
              <w:p w:rsidR="00853B50" w:rsidRPr="00853B50" w:rsidRDefault="00853B50" w:rsidP="00853B50">
                <w:pPr>
                  <w:jc w:val="center"/>
                  <w:rPr>
                    <w:lang w:val="en-GB"/>
                  </w:rPr>
                </w:pPr>
              </w:p>
            </w:tc>
            <w:tc>
              <w:tcPr>
                <w:tcW w:w="1661" w:type="pct"/>
              </w:tcPr>
              <w:p w:rsidR="00853B50" w:rsidRPr="00853B50" w:rsidRDefault="00853B50" w:rsidP="00853B50">
                <w:pPr>
                  <w:jc w:val="center"/>
                  <w:rPr>
                    <w:lang w:val="en-GB"/>
                  </w:rPr>
                </w:pPr>
              </w:p>
            </w:tc>
          </w:tr>
          <w:tr w:rsidR="00853B50" w:rsidRPr="00853B50" w:rsidTr="00853B50">
            <w:trPr>
              <w:trHeight w:val="516"/>
            </w:trPr>
            <w:tc>
              <w:tcPr>
                <w:tcW w:w="1683" w:type="pct"/>
                <w:tcMar>
                  <w:bottom w:w="144" w:type="dxa"/>
                </w:tcMar>
              </w:tcPr>
              <w:p w:rsidR="00853B50" w:rsidRDefault="00853B50" w:rsidP="00853B50">
                <w:pPr>
                  <w:pStyle w:val="Pieddepage"/>
                  <w:ind w:left="0"/>
                  <w:jc w:val="center"/>
                  <w:rPr>
                    <w:rStyle w:val="lev"/>
                    <w:rFonts w:ascii="Century Gothic" w:hAnsi="Century Gothic"/>
                    <w:color w:val="EF4623"/>
                  </w:rPr>
                </w:pPr>
              </w:p>
              <w:p w:rsidR="00853B50" w:rsidRPr="00853B50" w:rsidRDefault="00853B50" w:rsidP="00853B50">
                <w:pPr>
                  <w:pStyle w:val="Pieddepage"/>
                  <w:ind w:left="0"/>
                  <w:jc w:val="center"/>
                  <w:rPr>
                    <w:rFonts w:ascii="Century Gothic" w:hAnsi="Century Gothic"/>
                    <w:sz w:val="18"/>
                    <w:szCs w:val="18"/>
                    <w:lang w:val="en-GB"/>
                  </w:rPr>
                </w:pPr>
                <w:proofErr w:type="gramStart"/>
                <w:r w:rsidRPr="00873F7B">
                  <w:rPr>
                    <w:rStyle w:val="lev"/>
                    <w:rFonts w:ascii="Century Gothic" w:hAnsi="Century Gothic"/>
                    <w:color w:val="EF4623"/>
                  </w:rPr>
                  <w:t>Contact :</w:t>
                </w:r>
                <w:proofErr w:type="gramEnd"/>
                <w:r w:rsidRPr="00873F7B">
                  <w:rPr>
                    <w:rStyle w:val="lev"/>
                    <w:rFonts w:ascii="Century Gothic" w:hAnsi="Century Gothic"/>
                    <w:color w:val="EF4623"/>
                    <w:sz w:val="18"/>
                    <w:szCs w:val="18"/>
                  </w:rPr>
                  <w:t xml:space="preserve"> </w:t>
                </w:r>
                <w:r w:rsidRPr="00873F7B">
                  <w:rPr>
                    <w:rStyle w:val="lev"/>
                    <w:rFonts w:ascii="Century Gothic" w:hAnsi="Century Gothic"/>
                    <w:b w:val="0"/>
                    <w:color w:val="EF4623"/>
                    <w:sz w:val="18"/>
                    <w:szCs w:val="18"/>
                  </w:rPr>
                  <w:t>quickmindesgi@gmail.com</w:t>
                </w:r>
              </w:p>
              <w:p w:rsidR="00853B50" w:rsidRPr="00853B50" w:rsidRDefault="00853B50" w:rsidP="00853B50">
                <w:pPr>
                  <w:pStyle w:val="Pieddepage"/>
                  <w:ind w:left="0"/>
                  <w:jc w:val="center"/>
                  <w:rPr>
                    <w:rFonts w:ascii="Century Gothic" w:hAnsi="Century Gothic"/>
                    <w:sz w:val="18"/>
                    <w:szCs w:val="18"/>
                    <w:lang w:val="en-GB"/>
                  </w:rPr>
                </w:pPr>
              </w:p>
            </w:tc>
            <w:tc>
              <w:tcPr>
                <w:tcW w:w="1656" w:type="pct"/>
                <w:tcMar>
                  <w:bottom w:w="144" w:type="dxa"/>
                </w:tcMar>
              </w:tcPr>
              <w:p w:rsidR="00853B50" w:rsidRPr="00873F7B" w:rsidRDefault="00853B50" w:rsidP="00853B50">
                <w:pPr>
                  <w:pStyle w:val="Pieddepage"/>
                  <w:ind w:left="0"/>
                  <w:jc w:val="center"/>
                  <w:rPr>
                    <w:rFonts w:ascii="Century Gothic" w:hAnsi="Century Gothic"/>
                    <w:b/>
                    <w:lang w:val="fr-FR"/>
                  </w:rPr>
                </w:pPr>
                <w:r w:rsidRPr="00873F7B">
                  <w:rPr>
                    <w:rFonts w:ascii="Century Gothic" w:hAnsi="Century Gothic"/>
                    <w:b/>
                    <w:lang w:val="fr-FR"/>
                  </w:rPr>
                  <w:t>Ecole Supérieure du</w:t>
                </w:r>
              </w:p>
              <w:p w:rsidR="00853B50" w:rsidRDefault="00853B50" w:rsidP="00853B50">
                <w:pPr>
                  <w:pStyle w:val="Pieddepage"/>
                  <w:jc w:val="center"/>
                  <w:rPr>
                    <w:rFonts w:ascii="Century Gothic" w:hAnsi="Century Gothic"/>
                    <w:b/>
                    <w:lang w:val="fr-FR"/>
                  </w:rPr>
                </w:pPr>
                <w:r w:rsidRPr="00873F7B">
                  <w:rPr>
                    <w:rFonts w:ascii="Century Gothic" w:hAnsi="Century Gothic"/>
                    <w:b/>
                    <w:lang w:val="fr-FR"/>
                  </w:rPr>
                  <w:t xml:space="preserve">Génie Informatique </w:t>
                </w:r>
              </w:p>
              <w:p w:rsidR="00853B50" w:rsidRPr="00853B50" w:rsidRDefault="00853B50" w:rsidP="00853B50">
                <w:pPr>
                  <w:pStyle w:val="Pieddepage"/>
                  <w:jc w:val="center"/>
                  <w:rPr>
                    <w:rFonts w:ascii="Century Gothic" w:hAnsi="Century Gothic"/>
                    <w:b/>
                    <w:lang w:val="fr-FR"/>
                  </w:rPr>
                </w:pPr>
                <w:r w:rsidRPr="00873F7B">
                  <w:rPr>
                    <w:rFonts w:ascii="Century Gothic" w:hAnsi="Century Gothic"/>
                    <w:b/>
                    <w:lang w:val="fr-FR"/>
                  </w:rPr>
                  <w:t>(ESGI)</w:t>
                </w:r>
              </w:p>
            </w:tc>
            <w:tc>
              <w:tcPr>
                <w:tcW w:w="1661" w:type="pct"/>
                <w:tcMar>
                  <w:bottom w:w="144" w:type="dxa"/>
                </w:tcMar>
              </w:tcPr>
              <w:p w:rsidR="00853B50" w:rsidRDefault="00853B50" w:rsidP="00853B50">
                <w:pPr>
                  <w:pStyle w:val="Pieddepage"/>
                  <w:jc w:val="center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  <w:r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>242</w:t>
                </w:r>
                <w:r w:rsidRPr="00873F7B"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 xml:space="preserve"> rue du Faubourg </w:t>
                </w:r>
              </w:p>
              <w:p w:rsidR="00853B50" w:rsidRDefault="00853B50" w:rsidP="00853B50">
                <w:pPr>
                  <w:pStyle w:val="Pieddepage"/>
                  <w:jc w:val="center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  <w:r w:rsidRPr="00873F7B"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>Saint-Antoine</w:t>
                </w:r>
                <w:r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>,</w:t>
                </w:r>
              </w:p>
              <w:p w:rsidR="00853B50" w:rsidRPr="00873F7B" w:rsidRDefault="00853B50" w:rsidP="00853B50">
                <w:pPr>
                  <w:pStyle w:val="Pieddepage"/>
                  <w:jc w:val="center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  <w:r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>75012 Paris</w:t>
                </w:r>
              </w:p>
            </w:tc>
          </w:tr>
        </w:tbl>
        <w:p w:rsidR="004D7B78" w:rsidRPr="00AD6961" w:rsidRDefault="004D7B78" w:rsidP="00853B50">
          <w:pPr>
            <w:pStyle w:val="Pieddepage"/>
            <w:jc w:val="center"/>
            <w:rPr>
              <w:lang w:val="fr-FR"/>
            </w:rPr>
          </w:pPr>
        </w:p>
      </w:tc>
      <w:tc>
        <w:tcPr>
          <w:tcW w:w="415" w:type="dxa"/>
        </w:tcPr>
        <w:p w:rsidR="00853B50" w:rsidRDefault="00853B50" w:rsidP="004D7B78">
          <w:pPr>
            <w:pStyle w:val="Pieddepage"/>
            <w:rPr>
              <w:lang w:val="fr-FR"/>
            </w:rPr>
          </w:pPr>
        </w:p>
        <w:p w:rsidR="004D7B78" w:rsidRDefault="00853B50" w:rsidP="00853B50">
          <w:pPr>
            <w:rPr>
              <w:lang w:val="fr-FR"/>
            </w:rPr>
          </w:pPr>
          <w:r>
            <w:rPr>
              <w:lang w:val="fr-FR"/>
            </w:rPr>
            <w:t xml:space="preserve">                                               </w:t>
          </w:r>
        </w:p>
        <w:p w:rsidR="00853B50" w:rsidRDefault="00853B50" w:rsidP="00853B50">
          <w:pPr>
            <w:rPr>
              <w:lang w:val="fr-FR"/>
            </w:rPr>
          </w:pPr>
        </w:p>
        <w:p w:rsidR="00853B50" w:rsidRPr="00853B50" w:rsidRDefault="00853B50" w:rsidP="00853B50">
          <w:pPr>
            <w:rPr>
              <w:lang w:val="fr-FR"/>
            </w:rPr>
          </w:pPr>
          <w:r>
            <w:rPr>
              <w:lang w:val="fr-FR"/>
            </w:rPr>
            <w:t xml:space="preserve">                                 </w:t>
          </w:r>
        </w:p>
      </w:tc>
      <w:tc>
        <w:tcPr>
          <w:tcW w:w="3007" w:type="dxa"/>
          <w:vAlign w:val="bottom"/>
        </w:tcPr>
        <w:p w:rsidR="004D7B78" w:rsidRPr="00AD6961" w:rsidRDefault="00C862E0" w:rsidP="004D7B78">
          <w:pPr>
            <w:pStyle w:val="Graphique"/>
            <w:rPr>
              <w:lang w:val="fr-FR"/>
            </w:rPr>
          </w:pPr>
          <w:r>
            <w:rPr>
              <w:noProof/>
              <w:lang w:val="fr-FR" w:eastAsia="fr-FR"/>
            </w:rPr>
            <w:drawing>
              <wp:inline distT="0" distB="0" distL="0" distR="0">
                <wp:extent cx="1057391" cy="1057391"/>
                <wp:effectExtent l="0" t="0" r="9525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^B41FFBDFD0C7A72A1BD0D0C57F617E4D3C8067260DE9F62AC3^pimgpsh_fullsize_dist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2461" cy="10724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D7B78" w:rsidRPr="00AD6961" w:rsidTr="00853B50">
      <w:trPr>
        <w:trHeight w:hRule="exact" w:val="70"/>
      </w:trPr>
      <w:tc>
        <w:tcPr>
          <w:tcW w:w="12134" w:type="dxa"/>
          <w:shd w:val="clear" w:color="auto" w:fill="000000" w:themeFill="text1"/>
        </w:tcPr>
        <w:p w:rsidR="004D7B78" w:rsidRPr="00AD6961" w:rsidRDefault="004D7B78" w:rsidP="004D7B78">
          <w:pPr>
            <w:pStyle w:val="Pieddepage"/>
            <w:rPr>
              <w:sz w:val="10"/>
              <w:szCs w:val="10"/>
              <w:lang w:val="fr-FR"/>
            </w:rPr>
          </w:pPr>
        </w:p>
      </w:tc>
      <w:tc>
        <w:tcPr>
          <w:tcW w:w="415" w:type="dxa"/>
        </w:tcPr>
        <w:p w:rsidR="004D7B78" w:rsidRPr="00AD6961" w:rsidRDefault="004D7B78" w:rsidP="004D7B78">
          <w:pPr>
            <w:pStyle w:val="Pieddepage"/>
            <w:rPr>
              <w:sz w:val="10"/>
              <w:szCs w:val="10"/>
              <w:lang w:val="fr-FR"/>
            </w:rPr>
          </w:pPr>
        </w:p>
      </w:tc>
      <w:tc>
        <w:tcPr>
          <w:tcW w:w="3007" w:type="dxa"/>
          <w:shd w:val="clear" w:color="auto" w:fill="000000" w:themeFill="text1"/>
        </w:tcPr>
        <w:p w:rsidR="004D7B78" w:rsidRPr="00AD6961" w:rsidRDefault="004D7B78" w:rsidP="004D7B78">
          <w:pPr>
            <w:pStyle w:val="Pieddepage"/>
            <w:rPr>
              <w:sz w:val="10"/>
              <w:szCs w:val="10"/>
              <w:lang w:val="fr-FR"/>
            </w:rPr>
          </w:pPr>
        </w:p>
      </w:tc>
    </w:tr>
  </w:tbl>
  <w:p w:rsidR="004D7B78" w:rsidRPr="00AD6961" w:rsidRDefault="004D7B78" w:rsidP="004D7B78">
    <w:pPr>
      <w:pStyle w:val="Pieddepage"/>
      <w:rPr>
        <w:lang w:val="fr-FR"/>
      </w:rPr>
    </w:pPr>
  </w:p>
  <w:p w:rsidR="004D7B78" w:rsidRDefault="004D7B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33E" w:rsidRDefault="001E633E">
      <w:pPr>
        <w:spacing w:after="0" w:line="240" w:lineRule="auto"/>
      </w:pPr>
      <w:r>
        <w:separator/>
      </w:r>
    </w:p>
    <w:p w:rsidR="001E633E" w:rsidRDefault="001E633E"/>
  </w:footnote>
  <w:footnote w:type="continuationSeparator" w:id="0">
    <w:p w:rsidR="001E633E" w:rsidRDefault="001E633E">
      <w:pPr>
        <w:spacing w:after="0" w:line="240" w:lineRule="auto"/>
      </w:pPr>
      <w:r>
        <w:continuationSeparator/>
      </w:r>
    </w:p>
    <w:p w:rsidR="001E633E" w:rsidRDefault="001E63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24"/>
      <w:gridCol w:w="445"/>
      <w:gridCol w:w="8559"/>
      <w:gridCol w:w="4446"/>
    </w:tblGrid>
    <w:tr w:rsidR="00902C74">
      <w:trPr>
        <w:trHeight w:hRule="exact" w:val="720"/>
        <w:jc w:val="right"/>
      </w:trPr>
      <w:tc>
        <w:tcPr>
          <w:tcW w:w="2088" w:type="dxa"/>
          <w:vAlign w:val="bottom"/>
        </w:tcPr>
        <w:p w:rsidR="00902C74" w:rsidRDefault="00902C74">
          <w:pPr>
            <w:pStyle w:val="Date"/>
          </w:pPr>
        </w:p>
      </w:tc>
      <w:tc>
        <w:tcPr>
          <w:tcW w:w="288" w:type="dxa"/>
          <w:vAlign w:val="bottom"/>
        </w:tcPr>
        <w:p w:rsidR="00902C74" w:rsidRDefault="00902C74"/>
      </w:tc>
      <w:tc>
        <w:tcPr>
          <w:tcW w:w="5544" w:type="dxa"/>
          <w:vAlign w:val="bottom"/>
        </w:tcPr>
        <w:p w:rsidR="00902C74" w:rsidRDefault="00902C74">
          <w:pPr>
            <w:pStyle w:val="Titre"/>
          </w:pPr>
        </w:p>
      </w:tc>
      <w:tc>
        <w:tcPr>
          <w:tcW w:w="2880" w:type="dxa"/>
          <w:vAlign w:val="bottom"/>
        </w:tcPr>
        <w:p w:rsidR="00902C74" w:rsidRDefault="00902C74">
          <w:pPr>
            <w:pStyle w:val="Page"/>
          </w:pPr>
          <w:r>
            <w:rPr>
              <w:rFonts w:ascii="Arial" w:hAnsi="Arial"/>
              <w:color w:val="000000"/>
            </w:rP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C862E0">
            <w:t>02</w:t>
          </w:r>
          <w:r>
            <w:fldChar w:fldCharType="end"/>
          </w:r>
        </w:p>
      </w:tc>
    </w:tr>
    <w:tr w:rsidR="00902C74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902C74" w:rsidRDefault="00902C74">
          <w:pPr>
            <w:rPr>
              <w:sz w:val="10"/>
            </w:rPr>
          </w:pPr>
        </w:p>
      </w:tc>
      <w:tc>
        <w:tcPr>
          <w:tcW w:w="288" w:type="dxa"/>
        </w:tcPr>
        <w:p w:rsidR="00902C74" w:rsidRDefault="00902C74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:rsidR="00902C74" w:rsidRDefault="00902C74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:rsidR="00902C74" w:rsidRDefault="00902C74">
          <w:pPr>
            <w:rPr>
              <w:sz w:val="10"/>
            </w:rPr>
          </w:pPr>
        </w:p>
      </w:tc>
    </w:tr>
  </w:tbl>
  <w:p w:rsidR="00902C74" w:rsidRDefault="00902C7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B50" w:rsidRPr="00853B50" w:rsidRDefault="00853B50" w:rsidP="00853B50">
    <w:pPr>
      <w:pStyle w:val="Titre"/>
      <w:jc w:val="both"/>
      <w:rPr>
        <w:lang w:val="fr-FR"/>
      </w:rPr>
    </w:pPr>
    <w:r w:rsidRPr="0028580F">
      <w:rPr>
        <w:rFonts w:ascii="Century Gothic" w:hAnsi="Century Gothic"/>
        <w:lang w:val="fr-FR"/>
      </w:rPr>
      <w:t>Projet annuel : QuickMind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B50"/>
    <w:rsid w:val="00121D43"/>
    <w:rsid w:val="001E633E"/>
    <w:rsid w:val="00312D31"/>
    <w:rsid w:val="00434416"/>
    <w:rsid w:val="004D7B78"/>
    <w:rsid w:val="00544561"/>
    <w:rsid w:val="00853B50"/>
    <w:rsid w:val="00902C74"/>
    <w:rsid w:val="00982367"/>
    <w:rsid w:val="009D40D4"/>
    <w:rsid w:val="00AD6961"/>
    <w:rsid w:val="00C862E0"/>
    <w:rsid w:val="00D54021"/>
    <w:rsid w:val="00E0778B"/>
    <w:rsid w:val="00E2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25B04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qFormat/>
    <w:rsid w:val="00E25B04"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eCar">
    <w:name w:val="Date Car"/>
    <w:basedOn w:val="Policepardfaut"/>
    <w:link w:val="Date"/>
    <w:uiPriority w:val="99"/>
    <w:rsid w:val="00E25B04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Pieddepage">
    <w:name w:val="footer"/>
    <w:basedOn w:val="Normal"/>
    <w:link w:val="PieddepageCar"/>
    <w:uiPriority w:val="99"/>
    <w:unhideWhenUsed/>
    <w:qFormat/>
    <w:rsid w:val="00E25B04"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PieddepageCar">
    <w:name w:val="Pied de page Car"/>
    <w:basedOn w:val="Policepardfaut"/>
    <w:link w:val="Pieddepage"/>
    <w:uiPriority w:val="99"/>
    <w:rsid w:val="00E25B04"/>
    <w:rPr>
      <w:color w:val="EF4623" w:themeColor="accent1"/>
      <w:lang w:val="en-US"/>
    </w:rPr>
  </w:style>
  <w:style w:type="paragraph" w:customStyle="1" w:styleId="En-ttedeformulaire">
    <w:name w:val="En-tête de formulaire"/>
    <w:basedOn w:val="Normal"/>
    <w:qFormat/>
    <w:rsid w:val="00E25B04"/>
    <w:pPr>
      <w:spacing w:before="320" w:after="0" w:line="240" w:lineRule="auto"/>
    </w:pPr>
    <w:rPr>
      <w:b/>
      <w:szCs w:val="26"/>
    </w:rPr>
  </w:style>
  <w:style w:type="paragraph" w:customStyle="1" w:styleId="Graphique">
    <w:name w:val="Graphique"/>
    <w:basedOn w:val="Normal"/>
    <w:uiPriority w:val="99"/>
    <w:rsid w:val="00E25B04"/>
    <w:pPr>
      <w:spacing w:after="80" w:line="240" w:lineRule="auto"/>
      <w:jc w:val="center"/>
    </w:pPr>
  </w:style>
  <w:style w:type="paragraph" w:styleId="En-tte">
    <w:name w:val="header"/>
    <w:basedOn w:val="Normal"/>
    <w:link w:val="En-tteCar"/>
    <w:uiPriority w:val="99"/>
    <w:qFormat/>
    <w:rsid w:val="00E25B04"/>
    <w:pPr>
      <w:spacing w:after="38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5B04"/>
    <w:rPr>
      <w:color w:val="404040" w:themeColor="text1" w:themeTint="BF"/>
      <w:sz w:val="20"/>
      <w:szCs w:val="20"/>
      <w:lang w:val="en-US"/>
    </w:rPr>
  </w:style>
  <w:style w:type="table" w:styleId="Grilledutableau">
    <w:name w:val="Table Grid"/>
    <w:basedOn w:val="TableauNormal"/>
    <w:uiPriority w:val="59"/>
    <w:rsid w:val="00E25B04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sation">
    <w:name w:val="Organisation"/>
    <w:basedOn w:val="Normal"/>
    <w:uiPriority w:val="2"/>
    <w:qFormat/>
    <w:rsid w:val="00E25B04"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rsid w:val="00E25B04"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Numrodepage">
    <w:name w:val="page number"/>
    <w:basedOn w:val="Policepardfaut"/>
    <w:uiPriority w:val="99"/>
    <w:unhideWhenUsed/>
    <w:rsid w:val="00E25B04"/>
    <w:rPr>
      <w:b w:val="0"/>
      <w:color w:val="000000" w:themeColor="text1"/>
      <w:sz w:val="44"/>
    </w:rPr>
  </w:style>
  <w:style w:type="paragraph" w:styleId="Titre">
    <w:name w:val="Title"/>
    <w:basedOn w:val="Normal"/>
    <w:next w:val="Normal"/>
    <w:link w:val="TitreCar"/>
    <w:uiPriority w:val="2"/>
    <w:qFormat/>
    <w:rsid w:val="00E25B04"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itreCar">
    <w:name w:val="Titre Car"/>
    <w:basedOn w:val="Policepardfaut"/>
    <w:link w:val="Titre"/>
    <w:uiPriority w:val="2"/>
    <w:rsid w:val="00E25B04"/>
    <w:rPr>
      <w:b/>
      <w:color w:val="EF4623" w:themeColor="accent1"/>
      <w:sz w:val="44"/>
      <w:szCs w:val="42"/>
      <w:lang w:val="en-US"/>
    </w:rPr>
  </w:style>
  <w:style w:type="character" w:styleId="Textedelespacerserv">
    <w:name w:val="Placeholder Text"/>
    <w:basedOn w:val="Policepardfaut"/>
    <w:uiPriority w:val="99"/>
    <w:semiHidden/>
    <w:rsid w:val="00E25B0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5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5B04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E25B04"/>
    <w:rPr>
      <w:b/>
      <w:bCs/>
    </w:rPr>
  </w:style>
  <w:style w:type="paragraph" w:customStyle="1" w:styleId="Textedeformulaire">
    <w:name w:val="Texte de formulaire"/>
    <w:basedOn w:val="Normal"/>
    <w:qFormat/>
    <w:rsid w:val="00E25B04"/>
    <w:pPr>
      <w:spacing w:after="0" w:line="264" w:lineRule="auto"/>
    </w:pPr>
    <w:rPr>
      <w:color w:val="EF4623" w:themeColor="accent1"/>
      <w:sz w:val="18"/>
    </w:rPr>
  </w:style>
  <w:style w:type="paragraph" w:customStyle="1" w:styleId="en-ttedepage">
    <w:name w:val="en-tête de page"/>
    <w:basedOn w:val="Normal"/>
    <w:uiPriority w:val="1"/>
    <w:qFormat/>
    <w:rsid w:val="00E25B04"/>
    <w:pPr>
      <w:spacing w:before="600" w:after="20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ine\AppData\Roaming\Microsoft\Templates\M&#233;mo%20professionnel%20(roug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7D92DB9408642F1A32351D031D6A1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5C3689-6EC7-4885-846C-350D72F0A0A0}"/>
      </w:docPartPr>
      <w:docPartBody>
        <w:p w:rsidR="00F37E68" w:rsidRDefault="00D1729D">
          <w:pPr>
            <w:pStyle w:val="97D92DB9408642F1A32351D031D6A198"/>
          </w:pPr>
          <w:r w:rsidRPr="00434416">
            <w:t>[Date]</w:t>
          </w:r>
        </w:p>
      </w:docPartBody>
    </w:docPart>
    <w:docPart>
      <w:docPartPr>
        <w:name w:val="92F11822B2694332BF8361D6A20A6E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3BD2F6-EAB2-4594-8EA3-52794A42F47F}"/>
      </w:docPartPr>
      <w:docPartBody>
        <w:p w:rsidR="00F37E68" w:rsidRDefault="00D1729D">
          <w:pPr>
            <w:pStyle w:val="92F11822B2694332BF8361D6A20A6EC4"/>
          </w:pPr>
          <w:r w:rsidRPr="00434416">
            <w:t>Mémo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17"/>
    <w:rsid w:val="003D6C13"/>
    <w:rsid w:val="00D1729D"/>
    <w:rsid w:val="00E43317"/>
    <w:rsid w:val="00F3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7D92DB9408642F1A32351D031D6A198">
    <w:name w:val="97D92DB9408642F1A32351D031D6A198"/>
  </w:style>
  <w:style w:type="paragraph" w:customStyle="1" w:styleId="92F11822B2694332BF8361D6A20A6EC4">
    <w:name w:val="92F11822B2694332BF8361D6A20A6EC4"/>
  </w:style>
  <w:style w:type="paragraph" w:customStyle="1" w:styleId="4FF0F9A6AFFD44A68542E336AF68F12F">
    <w:name w:val="4FF0F9A6AFFD44A68542E336AF68F12F"/>
  </w:style>
  <w:style w:type="paragraph" w:customStyle="1" w:styleId="33709A5471684681940D32840ADC0E52">
    <w:name w:val="33709A5471684681940D32840ADC0E52"/>
  </w:style>
  <w:style w:type="paragraph" w:customStyle="1" w:styleId="AD94368F23E247DD8C42D5B53FF0F314">
    <w:name w:val="AD94368F23E247DD8C42D5B53FF0F314"/>
  </w:style>
  <w:style w:type="paragraph" w:customStyle="1" w:styleId="EB468A5400614968946731AE490901C6">
    <w:name w:val="EB468A5400614968946731AE490901C6"/>
  </w:style>
  <w:style w:type="paragraph" w:customStyle="1" w:styleId="1C79DCF27DBF43FF99954D1F9AAF96D1">
    <w:name w:val="1C79DCF27DBF43FF99954D1F9AAF96D1"/>
  </w:style>
  <w:style w:type="paragraph" w:customStyle="1" w:styleId="15B73069560945029DA7F6E7FEFB1942">
    <w:name w:val="15B73069560945029DA7F6E7FEFB1942"/>
    <w:rsid w:val="00E43317"/>
  </w:style>
  <w:style w:type="paragraph" w:customStyle="1" w:styleId="D74207E52F394E789CCD023F9D521F29">
    <w:name w:val="D74207E52F394E789CCD023F9D521F29"/>
    <w:rsid w:val="00E43317"/>
  </w:style>
  <w:style w:type="paragraph" w:customStyle="1" w:styleId="0E46FBAA06C84AC9B958B581C9432F1A">
    <w:name w:val="0E46FBAA06C84AC9B958B581C9432F1A"/>
    <w:rsid w:val="00E43317"/>
  </w:style>
  <w:style w:type="paragraph" w:customStyle="1" w:styleId="E52A7544C4AC4CC2BEF2FDECB55FE366">
    <w:name w:val="E52A7544C4AC4CC2BEF2FDECB55FE366"/>
    <w:rsid w:val="00E43317"/>
  </w:style>
  <w:style w:type="paragraph" w:customStyle="1" w:styleId="12346D36F15F4FFBA84FAE01EA52E72F">
    <w:name w:val="12346D36F15F4FFBA84FAE01EA52E72F"/>
    <w:rsid w:val="00E433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A36ADA-65E1-4BD8-BC63-FC4E16A4DC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Mémo professionnel (rouge).dotx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2016-04-09T21:16:00Z</dcterms:created>
  <dcterms:modified xsi:type="dcterms:W3CDTF">2016-04-10T21:52:00Z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TC027909579991</vt:lpwstr>
  </property>
</Properties>
</file>